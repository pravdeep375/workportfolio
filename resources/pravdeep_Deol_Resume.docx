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3B5D6A2B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9A24371" w14:textId="77777777" w:rsidR="007A0F44" w:rsidRPr="00565B06" w:rsidRDefault="00420427" w:rsidP="00174A87">
            <w:pPr>
              <w:pStyle w:val="Title"/>
            </w:pPr>
            <w:r>
              <w:t>Pravdeep</w:t>
            </w:r>
          </w:p>
          <w:p w14:paraId="11023626" w14:textId="77777777" w:rsidR="007A0F44" w:rsidRPr="00565B06" w:rsidRDefault="00420427" w:rsidP="00174A87">
            <w:pPr>
              <w:pStyle w:val="Subtitle"/>
            </w:pPr>
            <w:r>
              <w:t>Deol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CE3F918" w14:textId="51A80AFF" w:rsidR="007A0F44" w:rsidRDefault="004C5B4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E10129D2833B4F96B1A93ECF75691E1F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DD393C">
                  <w:t>Brampton</w:t>
                </w:r>
                <w:r w:rsidR="00420427">
                  <w:t>, ON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11A7ECA" wp14:editId="307EDE54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A3AED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0D7C46A" w14:textId="77777777" w:rsidR="007A0F44" w:rsidRDefault="004C5B4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8FC5CD3A31FF4D3E8359618FEDE320F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20427">
                  <w:t>613-406-9723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E241948" wp14:editId="19EA8DB0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12251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0970747" w14:textId="77777777" w:rsidR="007A0F44" w:rsidRDefault="004C5B40" w:rsidP="00D15EFA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549686FCCF7346F8B604A60F30BC8A0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20427">
                  <w:t>Pravdeep375@gmail.com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564A6B0F" wp14:editId="7FF9FB48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A180F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0F44">
              <w:t xml:space="preserve">  </w:t>
            </w:r>
          </w:p>
          <w:p w14:paraId="5CFEF081" w14:textId="325DEF81" w:rsidR="007A0F44" w:rsidRPr="00565B06" w:rsidRDefault="004C5B40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387BCB2F9E8842BEACB2E82CC631C1F5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DD393C">
                  <w:t>p</w:t>
                </w:r>
                <w:r w:rsidR="000C6431">
                  <w:t>ravdeep375</w:t>
                </w:r>
                <w:r w:rsidR="00D15EFA">
                  <w:t>.github.io/</w:t>
                </w:r>
                <w:proofErr w:type="spellStart"/>
                <w:r w:rsidR="00D15EFA">
                  <w:t>workportfolio</w:t>
                </w:r>
                <w:proofErr w:type="spellEnd"/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429FB62" wp14:editId="499DACC0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A6129A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67F4A423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09BEBD47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0F92CE6" wp14:editId="323C43A7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382E0B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5701578" w14:textId="77777777" w:rsidR="000E24AC" w:rsidRPr="00565B06" w:rsidRDefault="004C5B4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B8023B9DE4F445AFB518544F3D629B33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F49C32F" w14:textId="77777777" w:rsidR="00A77B4D" w:rsidRPr="00D15EFA" w:rsidRDefault="00D15EFA" w:rsidP="00D15EFA">
      <w:pPr>
        <w:spacing w:after="0"/>
        <w:jc w:val="both"/>
        <w:rPr>
          <w:szCs w:val="21"/>
        </w:rPr>
      </w:pPr>
      <w:r>
        <w:rPr>
          <w:szCs w:val="21"/>
        </w:rPr>
        <w:t>To gain a position where an organization or company uses my interpersonal and technical skills effectively. In a professional setting I strive to always do my best and to further my own knowledge and skills but also further the company’s desires and standing in the broader community.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67D279D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BD1AE34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FC3E2D" wp14:editId="03EA1C64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C220E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614C958" w14:textId="77777777" w:rsidR="00A77B4D" w:rsidRPr="00565B06" w:rsidRDefault="004C5B4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E36CD09AB78D47A993F061E1370FE277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5A656236" w14:textId="7A84080D" w:rsidR="007C0E0E" w:rsidRPr="00565B06" w:rsidRDefault="00D15EFA" w:rsidP="00B47E1E">
      <w:pPr>
        <w:pStyle w:val="Heading2"/>
      </w:pPr>
      <w:r>
        <w:t>Bachelor of Computer Science</w:t>
      </w:r>
      <w:r w:rsidR="007C0E0E" w:rsidRPr="00565B06">
        <w:t xml:space="preserve"> | </w:t>
      </w:r>
      <w:r>
        <w:rPr>
          <w:rStyle w:val="Emphasis"/>
        </w:rPr>
        <w:t>Carleton University</w:t>
      </w:r>
    </w:p>
    <w:p w14:paraId="0305C48B" w14:textId="07D582AD" w:rsidR="007C0E0E" w:rsidRPr="00565B06" w:rsidRDefault="00D15EFA" w:rsidP="008B34AC">
      <w:pPr>
        <w:pStyle w:val="Heading3"/>
      </w:pPr>
      <w:r>
        <w:t>09/2015</w:t>
      </w:r>
      <w:r w:rsidR="007C0E0E" w:rsidRPr="00565B06">
        <w:t xml:space="preserve"> – </w:t>
      </w:r>
      <w:r w:rsidR="00DD393C">
        <w:t>04/2020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284244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F51C651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74FEC37" wp14:editId="6025C32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685F9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F31BF49" w14:textId="77777777" w:rsidR="005E088C" w:rsidRPr="00565B06" w:rsidRDefault="004C5B4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B1342FBA7BEB4A5B923F74283345D362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27123BE" w14:textId="50F93931" w:rsidR="005E088C" w:rsidRPr="00565B06" w:rsidRDefault="008A4A4A" w:rsidP="00B47E1E">
      <w:pPr>
        <w:pStyle w:val="Heading2"/>
      </w:pPr>
      <w:r>
        <w:t>Warehouse Associate</w:t>
      </w:r>
      <w:r w:rsidR="005E088C" w:rsidRPr="00565B06">
        <w:t xml:space="preserve"> | </w:t>
      </w:r>
      <w:proofErr w:type="spellStart"/>
      <w:r>
        <w:rPr>
          <w:rStyle w:val="Emphasis"/>
        </w:rPr>
        <w:t>Neovia</w:t>
      </w:r>
      <w:proofErr w:type="spellEnd"/>
      <w:r>
        <w:rPr>
          <w:rStyle w:val="Emphasis"/>
        </w:rPr>
        <w:t xml:space="preserve"> Logistics</w:t>
      </w:r>
    </w:p>
    <w:p w14:paraId="29750957" w14:textId="2F357CF4" w:rsidR="005E088C" w:rsidRPr="00565B06" w:rsidRDefault="00D15EFA" w:rsidP="004F199F">
      <w:pPr>
        <w:pStyle w:val="Heading3"/>
      </w:pPr>
      <w:r>
        <w:t>0</w:t>
      </w:r>
      <w:r w:rsidR="008A4A4A">
        <w:t>6</w:t>
      </w:r>
      <w:r>
        <w:t>/201</w:t>
      </w:r>
      <w:r w:rsidR="008A4A4A">
        <w:t>9</w:t>
      </w:r>
      <w:r w:rsidR="005E088C" w:rsidRPr="00565B06">
        <w:t xml:space="preserve"> – </w:t>
      </w:r>
      <w:r>
        <w:t>0</w:t>
      </w:r>
      <w:r w:rsidR="008A4A4A">
        <w:t>9</w:t>
      </w:r>
      <w:r>
        <w:t>/201</w:t>
      </w:r>
      <w:r w:rsidR="008A4A4A">
        <w:t>9</w:t>
      </w:r>
    </w:p>
    <w:p w14:paraId="09F415DE" w14:textId="2EA91AFB" w:rsidR="005E088C" w:rsidRDefault="008A4A4A" w:rsidP="005E088C">
      <w:r>
        <w:t>Worked as a team to perform various warehouse duties such as: order picking, RF scanning, pack sorting, loading</w:t>
      </w:r>
    </w:p>
    <w:p w14:paraId="3965E82F" w14:textId="77777777" w:rsidR="008A4A4A" w:rsidRDefault="008A4A4A" w:rsidP="005E088C"/>
    <w:p w14:paraId="577BEFA9" w14:textId="77777777" w:rsidR="008A4A4A" w:rsidRPr="00565B06" w:rsidRDefault="008A4A4A" w:rsidP="008A4A4A">
      <w:pPr>
        <w:pStyle w:val="Heading2"/>
      </w:pPr>
      <w:r>
        <w:t>General Worker</w:t>
      </w:r>
      <w:r w:rsidRPr="00565B06">
        <w:t xml:space="preserve"> | </w:t>
      </w:r>
      <w:r>
        <w:rPr>
          <w:rStyle w:val="Emphasis"/>
        </w:rPr>
        <w:t xml:space="preserve">Punjab </w:t>
      </w:r>
      <w:proofErr w:type="spellStart"/>
      <w:r>
        <w:rPr>
          <w:rStyle w:val="Emphasis"/>
        </w:rPr>
        <w:t>TentHouse</w:t>
      </w:r>
      <w:proofErr w:type="spellEnd"/>
    </w:p>
    <w:p w14:paraId="48A61630" w14:textId="77777777" w:rsidR="008A4A4A" w:rsidRPr="00565B06" w:rsidRDefault="008A4A4A" w:rsidP="008A4A4A">
      <w:pPr>
        <w:pStyle w:val="Heading3"/>
      </w:pPr>
      <w:r>
        <w:t>09/2015</w:t>
      </w:r>
      <w:r w:rsidRPr="00565B06">
        <w:t xml:space="preserve"> – </w:t>
      </w:r>
      <w:r>
        <w:t>04/2018</w:t>
      </w:r>
    </w:p>
    <w:p w14:paraId="26AE0994" w14:textId="77777777" w:rsidR="008A4A4A" w:rsidRPr="005507DC" w:rsidRDefault="008A4A4A" w:rsidP="008A4A4A">
      <w:pPr>
        <w:rPr>
          <w:lang w:val="en-CA"/>
        </w:rPr>
      </w:pPr>
      <w:r>
        <w:t>As teams of 3-5 worked to load/unload equipment and install/uninstall tents at client location. Occasionally helped with receipts for the client</w:t>
      </w:r>
    </w:p>
    <w:p w14:paraId="37948340" w14:textId="77777777" w:rsidR="008A4A4A" w:rsidRPr="005507DC" w:rsidRDefault="008A4A4A" w:rsidP="005E088C">
      <w:pPr>
        <w:rPr>
          <w:lang w:val="en-CA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4393639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3F78F28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BDCDAC" wp14:editId="43881308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ABC75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B3BE37E" w14:textId="77777777" w:rsidR="00143224" w:rsidRPr="00565B06" w:rsidRDefault="007C289F" w:rsidP="00AD6216">
            <w:pPr>
              <w:pStyle w:val="Heading1"/>
              <w:outlineLvl w:val="0"/>
            </w:pPr>
            <w:r>
              <w:t xml:space="preserve">Technical </w:t>
            </w:r>
            <w:r w:rsidR="00000655">
              <w:t>Skills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58CB5F79" w14:textId="77777777" w:rsidTr="00565B06">
        <w:tc>
          <w:tcPr>
            <w:tcW w:w="4320" w:type="dxa"/>
          </w:tcPr>
          <w:p w14:paraId="08616E35" w14:textId="77777777" w:rsidR="00143224" w:rsidRDefault="00D15EFA" w:rsidP="00565B06">
            <w:pPr>
              <w:pStyle w:val="ListBullet"/>
              <w:spacing w:after="80"/>
            </w:pPr>
            <w:r>
              <w:t>Java, C++, C, JavaScript, HTML, CSS,</w:t>
            </w:r>
          </w:p>
          <w:p w14:paraId="1CCD9783" w14:textId="77777777" w:rsidR="00D15EFA" w:rsidRPr="00565B06" w:rsidRDefault="00D15EFA" w:rsidP="00D15EFA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Python, Haskell, SQL</w:t>
            </w:r>
          </w:p>
          <w:p w14:paraId="163A2F2B" w14:textId="77777777" w:rsidR="00316CE4" w:rsidRDefault="00D15EFA" w:rsidP="00316CE4">
            <w:pPr>
              <w:pStyle w:val="ListBullet"/>
              <w:spacing w:after="80"/>
            </w:pPr>
            <w:r>
              <w:t xml:space="preserve">MS Visual Studio, Eclipse, Android Studio, </w:t>
            </w:r>
          </w:p>
          <w:p w14:paraId="51304F66" w14:textId="77777777" w:rsidR="00000655" w:rsidRDefault="00000655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proofErr w:type="spellStart"/>
            <w:r>
              <w:t>Github</w:t>
            </w:r>
            <w:proofErr w:type="spellEnd"/>
            <w:r>
              <w:t xml:space="preserve"> Version Control</w:t>
            </w:r>
          </w:p>
          <w:p w14:paraId="4562E089" w14:textId="77777777" w:rsidR="007C289F" w:rsidRDefault="007C289F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7D4CB17F" w14:textId="77777777" w:rsidR="007C289F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  <w:t xml:space="preserve">INTERPERSONAL </w:t>
            </w:r>
            <w:r w:rsidRPr="007C289F">
              <w:rPr>
                <w:rFonts w:asciiTheme="majorHAnsi" w:hAnsiTheme="majorHAnsi" w:cstheme="majorHAnsi"/>
                <w:b/>
                <w:color w:val="000000" w:themeColor="text1"/>
                <w:sz w:val="32"/>
                <w:szCs w:val="32"/>
              </w:rPr>
              <w:t>SKILLS</w:t>
            </w:r>
          </w:p>
          <w:p w14:paraId="02424B27" w14:textId="77777777" w:rsidR="007C289F" w:rsidRDefault="007C289F" w:rsidP="007C289F">
            <w:pPr>
              <w:pStyle w:val="ListBullet"/>
              <w:spacing w:after="80"/>
            </w:pPr>
            <w:r>
              <w:t>Self-motivated</w:t>
            </w:r>
          </w:p>
          <w:p w14:paraId="4449CDF1" w14:textId="77777777" w:rsidR="007C289F" w:rsidRDefault="007C289F" w:rsidP="007C289F">
            <w:pPr>
              <w:pStyle w:val="ListBullet"/>
              <w:spacing w:after="80"/>
            </w:pPr>
            <w:r>
              <w:t>Strong written/verbal communicator</w:t>
            </w:r>
          </w:p>
          <w:p w14:paraId="287E5A0B" w14:textId="73BFE108" w:rsidR="005507DC" w:rsidRPr="00565B06" w:rsidRDefault="007C289F" w:rsidP="008B34AC">
            <w:pPr>
              <w:pStyle w:val="ListBullet"/>
              <w:spacing w:after="80"/>
            </w:pPr>
            <w:r>
              <w:t>Dependable</w:t>
            </w:r>
          </w:p>
        </w:tc>
        <w:tc>
          <w:tcPr>
            <w:tcW w:w="4320" w:type="dxa"/>
            <w:tcMar>
              <w:left w:w="576" w:type="dxa"/>
            </w:tcMar>
          </w:tcPr>
          <w:p w14:paraId="12512314" w14:textId="77777777" w:rsidR="00143224" w:rsidRPr="00565B06" w:rsidRDefault="00D15EFA" w:rsidP="00565B06">
            <w:pPr>
              <w:pStyle w:val="ListBullet"/>
              <w:spacing w:after="80"/>
            </w:pPr>
            <w:r>
              <w:t>MongoDB, relational databases</w:t>
            </w:r>
          </w:p>
          <w:p w14:paraId="4DBB69E4" w14:textId="6E7CA480" w:rsidR="00F904FC" w:rsidRDefault="00D15EFA" w:rsidP="00565B06">
            <w:pPr>
              <w:pStyle w:val="ListBullet"/>
              <w:spacing w:after="80"/>
            </w:pPr>
            <w:r>
              <w:t>Linux(ubuntu) OS</w:t>
            </w:r>
          </w:p>
          <w:p w14:paraId="3EBFB9C9" w14:textId="31DA34E1" w:rsidR="006A39B7" w:rsidRPr="00565B06" w:rsidRDefault="006A39B7" w:rsidP="00565B06">
            <w:pPr>
              <w:pStyle w:val="ListBullet"/>
              <w:spacing w:after="80"/>
            </w:pPr>
            <w:r>
              <w:t>Familiarity with the Software Development Lifecycle</w:t>
            </w:r>
          </w:p>
          <w:p w14:paraId="29DA2F70" w14:textId="77777777" w:rsidR="00F904FC" w:rsidRDefault="00F904FC" w:rsidP="00000655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  <w:p w14:paraId="71E2C38D" w14:textId="77777777" w:rsidR="007C289F" w:rsidRDefault="007C289F" w:rsidP="001551BD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14:paraId="2374E7B8" w14:textId="77777777" w:rsidR="007C289F" w:rsidRPr="00565B06" w:rsidRDefault="007C289F" w:rsidP="007C289F">
            <w:pPr>
              <w:pStyle w:val="ListBullet"/>
              <w:spacing w:after="80"/>
            </w:pPr>
            <w:r>
              <w:t>Independent Worker</w:t>
            </w:r>
          </w:p>
          <w:p w14:paraId="56EA3C1C" w14:textId="77777777" w:rsidR="007C289F" w:rsidRDefault="007C289F" w:rsidP="007C289F">
            <w:pPr>
              <w:pStyle w:val="ListBullet"/>
              <w:spacing w:after="80"/>
            </w:pPr>
            <w:r>
              <w:t>Team Player</w:t>
            </w:r>
          </w:p>
          <w:p w14:paraId="7310D5D6" w14:textId="77777777" w:rsidR="007C289F" w:rsidRDefault="007C289F" w:rsidP="007C289F">
            <w:pPr>
              <w:pStyle w:val="ListBullet"/>
              <w:spacing w:after="80"/>
            </w:pPr>
            <w:r>
              <w:t xml:space="preserve">Passionate </w:t>
            </w:r>
          </w:p>
          <w:p w14:paraId="67E86083" w14:textId="77777777" w:rsidR="007C289F" w:rsidRPr="00565B06" w:rsidRDefault="007C289F" w:rsidP="007C289F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2756DFB3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D1A95A7" w14:textId="77777777" w:rsidR="00AC7C34" w:rsidRPr="00565B06" w:rsidRDefault="00AC7C34" w:rsidP="008343A4">
            <w:pPr>
              <w:pStyle w:val="Icons"/>
              <w:jc w:val="left"/>
            </w:pPr>
          </w:p>
        </w:tc>
        <w:tc>
          <w:tcPr>
            <w:tcW w:w="8649" w:type="dxa"/>
          </w:tcPr>
          <w:p w14:paraId="4FEBE256" w14:textId="77777777" w:rsidR="00AC7C34" w:rsidRPr="00565B06" w:rsidRDefault="00AC7C34" w:rsidP="00AD6216">
            <w:pPr>
              <w:pStyle w:val="Heading1"/>
              <w:outlineLvl w:val="0"/>
            </w:pPr>
          </w:p>
        </w:tc>
      </w:tr>
    </w:tbl>
    <w:p w14:paraId="4AD0A36E" w14:textId="77777777" w:rsidR="007A0F44" w:rsidRPr="00565B06" w:rsidRDefault="007A0F44" w:rsidP="00316CE4"/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990CD" w14:textId="77777777" w:rsidR="004C5B40" w:rsidRDefault="004C5B40" w:rsidP="00F534FB">
      <w:pPr>
        <w:spacing w:after="0"/>
      </w:pPr>
      <w:r>
        <w:separator/>
      </w:r>
    </w:p>
  </w:endnote>
  <w:endnote w:type="continuationSeparator" w:id="0">
    <w:p w14:paraId="2AA2A698" w14:textId="77777777" w:rsidR="004C5B40" w:rsidRDefault="004C5B4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E682AD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07A23" w14:textId="77777777" w:rsidR="004C5B40" w:rsidRDefault="004C5B40" w:rsidP="00F534FB">
      <w:pPr>
        <w:spacing w:after="0"/>
      </w:pPr>
      <w:r>
        <w:separator/>
      </w:r>
    </w:p>
  </w:footnote>
  <w:footnote w:type="continuationSeparator" w:id="0">
    <w:p w14:paraId="6EE5D242" w14:textId="77777777" w:rsidR="004C5B40" w:rsidRDefault="004C5B4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14C83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11CB1A2" wp14:editId="54D77B6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6A70B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C310D"/>
    <w:multiLevelType w:val="hybridMultilevel"/>
    <w:tmpl w:val="D9ECE1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27"/>
    <w:rsid w:val="00000655"/>
    <w:rsid w:val="00002750"/>
    <w:rsid w:val="00004D4E"/>
    <w:rsid w:val="00011895"/>
    <w:rsid w:val="00013818"/>
    <w:rsid w:val="00024730"/>
    <w:rsid w:val="000348ED"/>
    <w:rsid w:val="00037162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83405"/>
    <w:rsid w:val="00092692"/>
    <w:rsid w:val="00096203"/>
    <w:rsid w:val="000A0229"/>
    <w:rsid w:val="000C6431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551BD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24F4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D2797"/>
    <w:rsid w:val="003E5D64"/>
    <w:rsid w:val="00403149"/>
    <w:rsid w:val="004037EF"/>
    <w:rsid w:val="00405BAD"/>
    <w:rsid w:val="004113D8"/>
    <w:rsid w:val="00416463"/>
    <w:rsid w:val="00420427"/>
    <w:rsid w:val="00423827"/>
    <w:rsid w:val="00437B8B"/>
    <w:rsid w:val="0046105D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B40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07DC"/>
    <w:rsid w:val="00556337"/>
    <w:rsid w:val="005611C3"/>
    <w:rsid w:val="00562422"/>
    <w:rsid w:val="00565B06"/>
    <w:rsid w:val="00574328"/>
    <w:rsid w:val="00575C01"/>
    <w:rsid w:val="00577C91"/>
    <w:rsid w:val="00581515"/>
    <w:rsid w:val="00582623"/>
    <w:rsid w:val="005826C2"/>
    <w:rsid w:val="0059085F"/>
    <w:rsid w:val="005A459B"/>
    <w:rsid w:val="005A74EC"/>
    <w:rsid w:val="005B3D67"/>
    <w:rsid w:val="005B437C"/>
    <w:rsid w:val="005C3413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865B6"/>
    <w:rsid w:val="0069300B"/>
    <w:rsid w:val="006A39B7"/>
    <w:rsid w:val="006A4C72"/>
    <w:rsid w:val="006D65F8"/>
    <w:rsid w:val="006F3B1F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289F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43A4"/>
    <w:rsid w:val="008358C0"/>
    <w:rsid w:val="00846AAE"/>
    <w:rsid w:val="00867081"/>
    <w:rsid w:val="008978E8"/>
    <w:rsid w:val="008A02C4"/>
    <w:rsid w:val="008A49A0"/>
    <w:rsid w:val="008A4A4A"/>
    <w:rsid w:val="008A6538"/>
    <w:rsid w:val="008B34AC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193D"/>
    <w:rsid w:val="009F2058"/>
    <w:rsid w:val="009F391D"/>
    <w:rsid w:val="00A1144C"/>
    <w:rsid w:val="00A1329C"/>
    <w:rsid w:val="00A25023"/>
    <w:rsid w:val="00A2760D"/>
    <w:rsid w:val="00A42CE4"/>
    <w:rsid w:val="00A47D1F"/>
    <w:rsid w:val="00A56B81"/>
    <w:rsid w:val="00A6314E"/>
    <w:rsid w:val="00A77B4D"/>
    <w:rsid w:val="00A8052D"/>
    <w:rsid w:val="00A9077F"/>
    <w:rsid w:val="00AA04BD"/>
    <w:rsid w:val="00AA0DD1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5EFA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B3EDC"/>
    <w:rsid w:val="00DD2D34"/>
    <w:rsid w:val="00DD393C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D80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0129D2833B4F96B1A93ECF75691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59FF6-FA6A-476B-87BB-1BFAFA1BE7CD}"/>
      </w:docPartPr>
      <w:docPartBody>
        <w:p w:rsidR="005F0473" w:rsidRDefault="00ED0D74">
          <w:pPr>
            <w:pStyle w:val="E10129D2833B4F96B1A93ECF75691E1F"/>
          </w:pPr>
          <w:r w:rsidRPr="009D0878">
            <w:t>Address</w:t>
          </w:r>
        </w:p>
      </w:docPartBody>
    </w:docPart>
    <w:docPart>
      <w:docPartPr>
        <w:name w:val="8FC5CD3A31FF4D3E8359618FEDE32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700A7-22CC-4B44-98BC-856CC3BB2C30}"/>
      </w:docPartPr>
      <w:docPartBody>
        <w:p w:rsidR="005F0473" w:rsidRDefault="00ED0D74">
          <w:pPr>
            <w:pStyle w:val="8FC5CD3A31FF4D3E8359618FEDE320F5"/>
          </w:pPr>
          <w:r w:rsidRPr="009D0878">
            <w:t>Phone</w:t>
          </w:r>
        </w:p>
      </w:docPartBody>
    </w:docPart>
    <w:docPart>
      <w:docPartPr>
        <w:name w:val="549686FCCF7346F8B604A60F30BC8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7662C-A37E-48B6-8612-B811999155C3}"/>
      </w:docPartPr>
      <w:docPartBody>
        <w:p w:rsidR="005F0473" w:rsidRDefault="00ED0D74">
          <w:pPr>
            <w:pStyle w:val="549686FCCF7346F8B604A60F30BC8A0D"/>
          </w:pPr>
          <w:r w:rsidRPr="009D0878">
            <w:t>Email</w:t>
          </w:r>
        </w:p>
      </w:docPartBody>
    </w:docPart>
    <w:docPart>
      <w:docPartPr>
        <w:name w:val="387BCB2F9E8842BEACB2E82CC631C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712BA-1C2E-44F5-9CC5-F352F7128691}"/>
      </w:docPartPr>
      <w:docPartBody>
        <w:p w:rsidR="005F0473" w:rsidRDefault="00ED0D74">
          <w:pPr>
            <w:pStyle w:val="387BCB2F9E8842BEACB2E82CC631C1F5"/>
          </w:pPr>
          <w:r w:rsidRPr="009D0878">
            <w:t>Twitter/Blog/Portfolio</w:t>
          </w:r>
        </w:p>
      </w:docPartBody>
    </w:docPart>
    <w:docPart>
      <w:docPartPr>
        <w:name w:val="B8023B9DE4F445AFB518544F3D629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F9BE9-3BD7-43C6-A514-23A12A7F36D9}"/>
      </w:docPartPr>
      <w:docPartBody>
        <w:p w:rsidR="005F0473" w:rsidRDefault="00ED0D74">
          <w:pPr>
            <w:pStyle w:val="B8023B9DE4F445AFB518544F3D629B33"/>
          </w:pPr>
          <w:r w:rsidRPr="00D85CA4">
            <w:t>Objective</w:t>
          </w:r>
        </w:p>
      </w:docPartBody>
    </w:docPart>
    <w:docPart>
      <w:docPartPr>
        <w:name w:val="E36CD09AB78D47A993F061E1370F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428FD-A3B5-43F5-B8AD-E910A2113AC3}"/>
      </w:docPartPr>
      <w:docPartBody>
        <w:p w:rsidR="005F0473" w:rsidRDefault="00ED0D74">
          <w:pPr>
            <w:pStyle w:val="E36CD09AB78D47A993F061E1370FE277"/>
          </w:pPr>
          <w:r w:rsidRPr="00565B06">
            <w:t>Education</w:t>
          </w:r>
        </w:p>
      </w:docPartBody>
    </w:docPart>
    <w:docPart>
      <w:docPartPr>
        <w:name w:val="B1342FBA7BEB4A5B923F74283345D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66063-0AD7-45CD-B5FF-9177F4A4DB86}"/>
      </w:docPartPr>
      <w:docPartBody>
        <w:p w:rsidR="005F0473" w:rsidRDefault="00ED0D74">
          <w:pPr>
            <w:pStyle w:val="B1342FBA7BEB4A5B923F74283345D362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80"/>
    <w:rsid w:val="0057176C"/>
    <w:rsid w:val="005F0473"/>
    <w:rsid w:val="005F04BC"/>
    <w:rsid w:val="00641D20"/>
    <w:rsid w:val="00712D7F"/>
    <w:rsid w:val="00CA1D80"/>
    <w:rsid w:val="00DD25F8"/>
    <w:rsid w:val="00ED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1E27B0F7FB40E3A052B554B995C75F">
    <w:name w:val="AE1E27B0F7FB40E3A052B554B995C75F"/>
  </w:style>
  <w:style w:type="paragraph" w:customStyle="1" w:styleId="E051D599E73A4AB6A95EC2389A5FBFFA">
    <w:name w:val="E051D599E73A4AB6A95EC2389A5FBFFA"/>
  </w:style>
  <w:style w:type="paragraph" w:customStyle="1" w:styleId="E10129D2833B4F96B1A93ECF75691E1F">
    <w:name w:val="E10129D2833B4F96B1A93ECF75691E1F"/>
  </w:style>
  <w:style w:type="paragraph" w:customStyle="1" w:styleId="8FC5CD3A31FF4D3E8359618FEDE320F5">
    <w:name w:val="8FC5CD3A31FF4D3E8359618FEDE320F5"/>
  </w:style>
  <w:style w:type="paragraph" w:customStyle="1" w:styleId="549686FCCF7346F8B604A60F30BC8A0D">
    <w:name w:val="549686FCCF7346F8B604A60F30BC8A0D"/>
  </w:style>
  <w:style w:type="paragraph" w:customStyle="1" w:styleId="41A9C0E9CEE24228AB099A54B13B78DD">
    <w:name w:val="41A9C0E9CEE24228AB099A54B13B78DD"/>
  </w:style>
  <w:style w:type="paragraph" w:customStyle="1" w:styleId="387BCB2F9E8842BEACB2E82CC631C1F5">
    <w:name w:val="387BCB2F9E8842BEACB2E82CC631C1F5"/>
  </w:style>
  <w:style w:type="paragraph" w:customStyle="1" w:styleId="B8023B9DE4F445AFB518544F3D629B33">
    <w:name w:val="B8023B9DE4F445AFB518544F3D629B33"/>
  </w:style>
  <w:style w:type="paragraph" w:customStyle="1" w:styleId="E0E0D96C6B7242EDBC832A15581135B5">
    <w:name w:val="E0E0D96C6B7242EDBC832A15581135B5"/>
  </w:style>
  <w:style w:type="paragraph" w:customStyle="1" w:styleId="E36CD09AB78D47A993F061E1370FE277">
    <w:name w:val="E36CD09AB78D47A993F061E1370FE277"/>
  </w:style>
  <w:style w:type="paragraph" w:customStyle="1" w:styleId="A6D53B4939474D96A8F9C0E7599F7729">
    <w:name w:val="A6D53B4939474D96A8F9C0E7599F772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268C497F080453D974D1290CDDD934C">
    <w:name w:val="2268C497F080453D974D1290CDDD934C"/>
  </w:style>
  <w:style w:type="paragraph" w:customStyle="1" w:styleId="24A261F9557041CAAA601D678C359775">
    <w:name w:val="24A261F9557041CAAA601D678C359775"/>
  </w:style>
  <w:style w:type="paragraph" w:customStyle="1" w:styleId="6A65CD3F104C42509553A7265A200943">
    <w:name w:val="6A65CD3F104C42509553A7265A200943"/>
  </w:style>
  <w:style w:type="paragraph" w:customStyle="1" w:styleId="E146781729FF46A7974A4F6A273E7F3C">
    <w:name w:val="E146781729FF46A7974A4F6A273E7F3C"/>
  </w:style>
  <w:style w:type="paragraph" w:customStyle="1" w:styleId="20E4E92F08394C67A5359E6E5287670C">
    <w:name w:val="20E4E92F08394C67A5359E6E5287670C"/>
  </w:style>
  <w:style w:type="paragraph" w:customStyle="1" w:styleId="9ED27468EFD34C5B83C5EA87EACD53BE">
    <w:name w:val="9ED27468EFD34C5B83C5EA87EACD53BE"/>
  </w:style>
  <w:style w:type="paragraph" w:customStyle="1" w:styleId="0EBBEDFAA60C4911BA3786E02103CB0A">
    <w:name w:val="0EBBEDFAA60C4911BA3786E02103CB0A"/>
  </w:style>
  <w:style w:type="paragraph" w:customStyle="1" w:styleId="B9F343D596FC420A962253DDF1200834">
    <w:name w:val="B9F343D596FC420A962253DDF1200834"/>
  </w:style>
  <w:style w:type="paragraph" w:customStyle="1" w:styleId="45A802A987924EEEBE5285F7A706DE30">
    <w:name w:val="45A802A987924EEEBE5285F7A706DE30"/>
  </w:style>
  <w:style w:type="paragraph" w:customStyle="1" w:styleId="B1342FBA7BEB4A5B923F74283345D362">
    <w:name w:val="B1342FBA7BEB4A5B923F74283345D362"/>
  </w:style>
  <w:style w:type="paragraph" w:customStyle="1" w:styleId="BC76B4FC1A7A4B1E9B212350F93A1C81">
    <w:name w:val="BC76B4FC1A7A4B1E9B212350F93A1C81"/>
  </w:style>
  <w:style w:type="paragraph" w:customStyle="1" w:styleId="6FA6E5D232A44DA1B988AF2622195C55">
    <w:name w:val="6FA6E5D232A44DA1B988AF2622195C55"/>
  </w:style>
  <w:style w:type="paragraph" w:customStyle="1" w:styleId="2A452564F89C48DDA2D0324B419CB22E">
    <w:name w:val="2A452564F89C48DDA2D0324B419CB22E"/>
  </w:style>
  <w:style w:type="paragraph" w:customStyle="1" w:styleId="A6C7779B985B4652BB2E7D090401A0A4">
    <w:name w:val="A6C7779B985B4652BB2E7D090401A0A4"/>
  </w:style>
  <w:style w:type="paragraph" w:customStyle="1" w:styleId="55B549529F834BF4BCB50A879BA88B1C">
    <w:name w:val="55B549529F834BF4BCB50A879BA88B1C"/>
  </w:style>
  <w:style w:type="paragraph" w:customStyle="1" w:styleId="B1BA4EA540314620B2838D84383AE163">
    <w:name w:val="B1BA4EA540314620B2838D84383AE163"/>
  </w:style>
  <w:style w:type="paragraph" w:customStyle="1" w:styleId="9663B0940A524FABABB41702688D67F1">
    <w:name w:val="9663B0940A524FABABB41702688D67F1"/>
  </w:style>
  <w:style w:type="paragraph" w:customStyle="1" w:styleId="6E5193C97D784BFCA5C2A9C1E988B8B3">
    <w:name w:val="6E5193C97D784BFCA5C2A9C1E988B8B3"/>
  </w:style>
  <w:style w:type="paragraph" w:customStyle="1" w:styleId="ACEBF6EFAADB4A3582433188E4408503">
    <w:name w:val="ACEBF6EFAADB4A3582433188E4408503"/>
  </w:style>
  <w:style w:type="paragraph" w:customStyle="1" w:styleId="CC691CD277C94705A59A4C4B33FA55D3">
    <w:name w:val="CC691CD277C94705A59A4C4B33FA55D3"/>
  </w:style>
  <w:style w:type="paragraph" w:customStyle="1" w:styleId="21F4319AB1314849923D12072EF7F9D6">
    <w:name w:val="21F4319AB1314849923D12072EF7F9D6"/>
  </w:style>
  <w:style w:type="paragraph" w:customStyle="1" w:styleId="14501D3C12624967ACEC31968E024DF9">
    <w:name w:val="14501D3C12624967ACEC31968E024DF9"/>
  </w:style>
  <w:style w:type="paragraph" w:customStyle="1" w:styleId="6AD3176F8B374C76BFEDFCB72748A93E">
    <w:name w:val="6AD3176F8B374C76BFEDFCB72748A93E"/>
  </w:style>
  <w:style w:type="paragraph" w:customStyle="1" w:styleId="5D8AA6CE12B849F7B0507722032821B3">
    <w:name w:val="5D8AA6CE12B849F7B0507722032821B3"/>
  </w:style>
  <w:style w:type="paragraph" w:customStyle="1" w:styleId="2F72353DFEDA410DA1E54C386E68C4A7">
    <w:name w:val="2F72353DFEDA410DA1E54C386E68C4A7"/>
  </w:style>
  <w:style w:type="paragraph" w:customStyle="1" w:styleId="0308045B5C754EADA6A87F51920B8573">
    <w:name w:val="0308045B5C754EADA6A87F51920B8573"/>
  </w:style>
  <w:style w:type="paragraph" w:customStyle="1" w:styleId="B086D8D2A3A34BABAD8C392659B7FE0F">
    <w:name w:val="B086D8D2A3A34BABAD8C392659B7FE0F"/>
  </w:style>
  <w:style w:type="paragraph" w:customStyle="1" w:styleId="8CCEDBA02CE7475BB53845218D06669E">
    <w:name w:val="8CCEDBA02CE7475BB53845218D06669E"/>
  </w:style>
  <w:style w:type="paragraph" w:customStyle="1" w:styleId="D18C8430AE3B423BA285C787DA4D6CC2">
    <w:name w:val="D18C8430AE3B423BA285C787DA4D6CC2"/>
    <w:rsid w:val="00CA1D80"/>
  </w:style>
  <w:style w:type="paragraph" w:customStyle="1" w:styleId="E6BADED87C2E4362AE2FE1C198EA2D44">
    <w:name w:val="E6BADED87C2E4362AE2FE1C198EA2D44"/>
    <w:rsid w:val="00CA1D80"/>
  </w:style>
  <w:style w:type="paragraph" w:customStyle="1" w:styleId="257BD99977684A849FEC959B78615CA0">
    <w:name w:val="257BD99977684A849FEC959B78615CA0"/>
    <w:rsid w:val="00CA1D80"/>
  </w:style>
  <w:style w:type="paragraph" w:customStyle="1" w:styleId="4A4A63C5B2D34894856974599295B7EB">
    <w:name w:val="4A4A63C5B2D34894856974599295B7EB"/>
    <w:rsid w:val="00CA1D80"/>
  </w:style>
  <w:style w:type="paragraph" w:customStyle="1" w:styleId="1C5C33C7CA234EFAB7EDCCDC702869A4">
    <w:name w:val="1C5C33C7CA234EFAB7EDCCDC702869A4"/>
    <w:rsid w:val="00CA1D80"/>
  </w:style>
  <w:style w:type="paragraph" w:customStyle="1" w:styleId="0C535D3229F448A79BC49404A41D12C2">
    <w:name w:val="0C535D3229F448A79BC49404A41D12C2"/>
    <w:rsid w:val="00CA1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Brampton, ON</CompanyAddress>
  <CompanyPhone>613-406-9723</CompanyPhone>
  <CompanyFax/>
  <CompanyEmail>Pravdeep375@gmail.com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2020-01-18T16:00:00Z</dcterms:created>
  <dcterms:modified xsi:type="dcterms:W3CDTF">2020-05-12T15:50:00Z</dcterms:modified>
  <cp:category/>
  <cp:contentStatus>pravdeep375.github.io/workportfolio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