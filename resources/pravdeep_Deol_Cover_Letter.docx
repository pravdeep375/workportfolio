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CD607" w14:textId="77777777" w:rsidR="00811690" w:rsidRPr="00811690" w:rsidRDefault="00811690" w:rsidP="00811690">
      <w:pPr>
        <w:pStyle w:val="Salutation"/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Pravdeep Deol</w:t>
      </w:r>
    </w:p>
    <w:p w14:paraId="492F5E37" w14:textId="77777777" w:rsidR="00792D3E" w:rsidRDefault="00792D3E" w:rsidP="0081169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109 Shepody Circle</w:t>
      </w:r>
    </w:p>
    <w:p w14:paraId="0D14DB5A" w14:textId="77777777" w:rsidR="00792D3E" w:rsidRDefault="00792D3E" w:rsidP="0081169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Ottawa, ON</w:t>
      </w:r>
    </w:p>
    <w:p w14:paraId="619FEFDC" w14:textId="742FBBF2" w:rsidR="00811690" w:rsidRPr="00811690" w:rsidRDefault="00811690" w:rsidP="00811690">
      <w:pPr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(613)-406-9723</w:t>
      </w:r>
    </w:p>
    <w:p w14:paraId="4FC1B4B8" w14:textId="77777777" w:rsidR="00811690" w:rsidRPr="00811690" w:rsidRDefault="00F4214E" w:rsidP="00811690">
      <w:pPr>
        <w:spacing w:after="0"/>
        <w:rPr>
          <w:rFonts w:ascii="Calibri" w:hAnsi="Calibri" w:cs="Calibri"/>
        </w:rPr>
      </w:pPr>
      <w:hyperlink r:id="rId9" w:history="1">
        <w:r w:rsidR="00811690" w:rsidRPr="00811690">
          <w:rPr>
            <w:rStyle w:val="Hyperlink"/>
            <w:rFonts w:ascii="Calibri" w:hAnsi="Calibri" w:cs="Calibri"/>
          </w:rPr>
          <w:t>Pravdeep375@gmail.com</w:t>
        </w:r>
      </w:hyperlink>
    </w:p>
    <w:p w14:paraId="553EE2F7" w14:textId="77777777" w:rsidR="00811690" w:rsidRPr="00811690" w:rsidRDefault="00811690" w:rsidP="00811690">
      <w:pPr>
        <w:spacing w:after="0"/>
        <w:rPr>
          <w:rFonts w:ascii="Calibri" w:hAnsi="Calibri" w:cs="Calibri"/>
        </w:rPr>
      </w:pPr>
      <w:r w:rsidRPr="00811690">
        <w:rPr>
          <w:rFonts w:ascii="Calibri" w:hAnsi="Calibri" w:cs="Calibri"/>
        </w:rPr>
        <w:t>Pravdeep375.github.io/workportfolio</w:t>
      </w:r>
    </w:p>
    <w:p w14:paraId="00508BF3" w14:textId="48F15AC1" w:rsidR="00A0603C" w:rsidRPr="00811690" w:rsidRDefault="00F4214E">
      <w:pPr>
        <w:pStyle w:val="Salutation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Dear:"/>
          <w:tag w:val="Dear:"/>
          <w:id w:val="24931073"/>
          <w:placeholder>
            <w:docPart w:val="D7371214A69C43429B5126514C00488F"/>
          </w:placeholder>
          <w:temporary/>
          <w:showingPlcHdr/>
          <w15:appearance w15:val="hidden"/>
        </w:sdtPr>
        <w:sdtEndPr/>
        <w:sdtContent>
          <w:r w:rsidR="00D92AFF" w:rsidRPr="00811690">
            <w:rPr>
              <w:rFonts w:ascii="Calibri" w:hAnsi="Calibri" w:cs="Calibri"/>
            </w:rPr>
            <w:t>Dear</w:t>
          </w:r>
        </w:sdtContent>
      </w:sdt>
      <w:r w:rsidR="00D92AFF" w:rsidRPr="00811690">
        <w:rPr>
          <w:rFonts w:ascii="Calibri" w:hAnsi="Calibri" w:cs="Calibri"/>
        </w:rPr>
        <w:t xml:space="preserve"> </w:t>
      </w:r>
      <w:sdt>
        <w:sdtPr>
          <w:rPr>
            <w:rFonts w:ascii="Calibri" w:hAnsi="Calibri" w:cs="Calibri"/>
          </w:rPr>
          <w:alias w:val="Recipient name:"/>
          <w:tag w:val="Recipient name:"/>
          <w:id w:val="1392309368"/>
          <w:placeholder>
            <w:docPart w:val="E0437BBC165D4766A8224BF9C5F25A9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11690" w:rsidRPr="00811690">
            <w:rPr>
              <w:rFonts w:ascii="Calibri" w:hAnsi="Calibri" w:cs="Calibri"/>
            </w:rPr>
            <w:t>Hiring Manager</w:t>
          </w:r>
        </w:sdtContent>
      </w:sdt>
      <w:r w:rsidR="00D92AFF" w:rsidRPr="00811690">
        <w:rPr>
          <w:rFonts w:ascii="Calibri" w:hAnsi="Calibri" w:cs="Calibri"/>
        </w:rPr>
        <w:t>:</w:t>
      </w:r>
    </w:p>
    <w:p w14:paraId="2D15A8F8" w14:textId="697C3C87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>I have seen your post for</w:t>
      </w:r>
      <w:r w:rsidR="00492DD9">
        <w:rPr>
          <w:rFonts w:ascii="Calibri" w:hAnsi="Calibri" w:cs="Calibri"/>
        </w:rPr>
        <w:t xml:space="preserve"> </w:t>
      </w:r>
      <w:r w:rsidR="00B74B16">
        <w:rPr>
          <w:rFonts w:ascii="Calibri" w:hAnsi="Calibri" w:cs="Calibri"/>
        </w:rPr>
        <w:t>j</w:t>
      </w:r>
      <w:bookmarkStart w:id="0" w:name="_GoBack"/>
      <w:bookmarkEnd w:id="0"/>
      <w:r w:rsidR="002F7349">
        <w:rPr>
          <w:rFonts w:ascii="Calibri" w:hAnsi="Calibri" w:cs="Calibri"/>
        </w:rPr>
        <w:t>unior</w:t>
      </w:r>
      <w:r w:rsidR="00492DD9">
        <w:rPr>
          <w:rFonts w:ascii="Calibri" w:hAnsi="Calibri" w:cs="Calibri"/>
        </w:rPr>
        <w:t xml:space="preserve"> developer</w:t>
      </w:r>
      <w:r w:rsidRPr="00811690">
        <w:rPr>
          <w:rFonts w:ascii="Calibri" w:hAnsi="Calibri" w:cs="Calibri"/>
        </w:rPr>
        <w:t>. I</w:t>
      </w:r>
      <w:r w:rsidR="00F063DA">
        <w:rPr>
          <w:rFonts w:ascii="Calibri" w:hAnsi="Calibri" w:cs="Calibri"/>
        </w:rPr>
        <w:t xml:space="preserve"> believe that this</w:t>
      </w:r>
      <w:r w:rsidRPr="00811690">
        <w:rPr>
          <w:rFonts w:ascii="Calibri" w:hAnsi="Calibri" w:cs="Calibri"/>
        </w:rPr>
        <w:t xml:space="preserve"> job would be an ideal fit with my skills and interests</w:t>
      </w:r>
      <w:r w:rsidR="00F063DA">
        <w:rPr>
          <w:rFonts w:ascii="Calibri" w:hAnsi="Calibri" w:cs="Calibri"/>
        </w:rPr>
        <w:t>, as well allow myself to</w:t>
      </w:r>
      <w:r w:rsidRPr="00811690">
        <w:rPr>
          <w:rFonts w:ascii="Calibri" w:hAnsi="Calibri" w:cs="Calibri"/>
        </w:rPr>
        <w:t xml:space="preserve"> grow and learn new skills.</w:t>
      </w:r>
    </w:p>
    <w:p w14:paraId="33000BB4" w14:textId="467A9F0E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 xml:space="preserve">I’m a 22 year old undergraduate student </w:t>
      </w:r>
      <w:r w:rsidR="00F063DA">
        <w:rPr>
          <w:rFonts w:ascii="Calibri" w:hAnsi="Calibri" w:cs="Calibri"/>
        </w:rPr>
        <w:t xml:space="preserve">in my final year </w:t>
      </w:r>
      <w:r w:rsidRPr="00811690">
        <w:rPr>
          <w:rFonts w:ascii="Calibri" w:hAnsi="Calibri" w:cs="Calibri"/>
        </w:rPr>
        <w:t xml:space="preserve">studying for my bachelor’s degree in computer science. Going through school I have worked with several programming paradigms ranging from object oriented to functional, worked in a group environment to create my own android app, and created several </w:t>
      </w:r>
      <w:r w:rsidR="00F063DA" w:rsidRPr="00811690">
        <w:rPr>
          <w:rFonts w:ascii="Calibri" w:hAnsi="Calibri" w:cs="Calibri"/>
        </w:rPr>
        <w:t>web-based</w:t>
      </w:r>
      <w:r w:rsidRPr="00811690">
        <w:rPr>
          <w:rFonts w:ascii="Calibri" w:hAnsi="Calibri" w:cs="Calibri"/>
        </w:rPr>
        <w:t xml:space="preserve"> apps. From this </w:t>
      </w:r>
      <w:r w:rsidR="001335EB" w:rsidRPr="00811690">
        <w:rPr>
          <w:rFonts w:ascii="Calibri" w:hAnsi="Calibri" w:cs="Calibri"/>
        </w:rPr>
        <w:t>I</w:t>
      </w:r>
      <w:r w:rsidRPr="00811690">
        <w:rPr>
          <w:rFonts w:ascii="Calibri" w:hAnsi="Calibri" w:cs="Calibri"/>
        </w:rPr>
        <w:t xml:space="preserve"> have learned that teamwork, organizational and time management skills are essential in creating a productive and efficient workplace </w:t>
      </w:r>
      <w:r w:rsidR="00F063DA">
        <w:rPr>
          <w:rFonts w:ascii="Calibri" w:hAnsi="Calibri" w:cs="Calibri"/>
        </w:rPr>
        <w:t xml:space="preserve">and this </w:t>
      </w:r>
      <w:r w:rsidRPr="00811690">
        <w:rPr>
          <w:rFonts w:ascii="Calibri" w:hAnsi="Calibri" w:cs="Calibri"/>
        </w:rPr>
        <w:t>result</w:t>
      </w:r>
      <w:r w:rsidR="00F063DA">
        <w:rPr>
          <w:rFonts w:ascii="Calibri" w:hAnsi="Calibri" w:cs="Calibri"/>
        </w:rPr>
        <w:t xml:space="preserve">s </w:t>
      </w:r>
      <w:r w:rsidRPr="00811690">
        <w:rPr>
          <w:rFonts w:ascii="Calibri" w:hAnsi="Calibri" w:cs="Calibri"/>
        </w:rPr>
        <w:t xml:space="preserve">in </w:t>
      </w:r>
      <w:r w:rsidR="00F063DA">
        <w:rPr>
          <w:rFonts w:ascii="Calibri" w:hAnsi="Calibri" w:cs="Calibri"/>
        </w:rPr>
        <w:t xml:space="preserve">a </w:t>
      </w:r>
      <w:r w:rsidRPr="00811690">
        <w:rPr>
          <w:rFonts w:ascii="Calibri" w:hAnsi="Calibri" w:cs="Calibri"/>
        </w:rPr>
        <w:t xml:space="preserve">better </w:t>
      </w:r>
      <w:r w:rsidR="002156A4" w:rsidRPr="00811690">
        <w:rPr>
          <w:rFonts w:ascii="Calibri" w:hAnsi="Calibri" w:cs="Calibri"/>
        </w:rPr>
        <w:t>product</w:t>
      </w:r>
      <w:r w:rsidRPr="00811690">
        <w:rPr>
          <w:rFonts w:ascii="Calibri" w:hAnsi="Calibri" w:cs="Calibri"/>
        </w:rPr>
        <w:t>. My greatest strength is my ability to want to keep learning and improve. I think this would help me in this job as I will be able to adapt quickly and learn how to complete my task effectively and efficiently. I have a variety of technical skills such as a variety of programming languages, database systems, multiple software tools, and the Linux operating system. These skills were gained primarily through school assignments and activities.  For a detailed overview of my interpersonal and technical skills I recommend that you check out my online web portfolio that outline several school assignments where these skills were used.</w:t>
      </w:r>
    </w:p>
    <w:p w14:paraId="23CDCB43" w14:textId="138FF834" w:rsidR="00240ACA" w:rsidRPr="00811690" w:rsidRDefault="00240ACA" w:rsidP="001335EB">
      <w:pPr>
        <w:ind w:firstLine="720"/>
        <w:rPr>
          <w:rFonts w:ascii="Calibri" w:hAnsi="Calibri" w:cs="Calibri"/>
        </w:rPr>
      </w:pPr>
      <w:r w:rsidRPr="00811690">
        <w:rPr>
          <w:rFonts w:ascii="Calibri" w:hAnsi="Calibri" w:cs="Calibri"/>
        </w:rPr>
        <w:t xml:space="preserve">I have enclosed my resume along with this letter. I hope it can further explain my skills and previous experience. I am looking forward to </w:t>
      </w:r>
      <w:r w:rsidR="00D445B7" w:rsidRPr="00811690">
        <w:rPr>
          <w:rFonts w:ascii="Calibri" w:hAnsi="Calibri" w:cs="Calibri"/>
        </w:rPr>
        <w:t>meeting</w:t>
      </w:r>
      <w:r w:rsidRPr="00811690">
        <w:rPr>
          <w:rFonts w:ascii="Calibri" w:hAnsi="Calibri" w:cs="Calibri"/>
        </w:rPr>
        <w:t xml:space="preserve"> you for the interview. You can contact me at (613)-406-9723 </w:t>
      </w:r>
      <w:r w:rsidR="00D807F2" w:rsidRPr="00811690">
        <w:rPr>
          <w:rFonts w:ascii="Calibri" w:hAnsi="Calibri" w:cs="Calibri"/>
        </w:rPr>
        <w:t>and</w:t>
      </w:r>
      <w:r w:rsidRPr="00811690">
        <w:rPr>
          <w:rFonts w:ascii="Calibri" w:hAnsi="Calibri" w:cs="Calibri"/>
        </w:rPr>
        <w:t xml:space="preserve"> through email at pravdeep375@gmail.com. Thank you for time and consideration.</w:t>
      </w:r>
    </w:p>
    <w:p w14:paraId="28FB9F22" w14:textId="77777777" w:rsidR="00A0603C" w:rsidRPr="00811690" w:rsidRDefault="00F4214E">
      <w:pPr>
        <w:pStyle w:val="Closing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Sincerely:"/>
          <w:tag w:val="Sincerely:"/>
          <w:id w:val="24931493"/>
          <w:placeholder>
            <w:docPart w:val="FB35B3A762AD457D9964F2D7D4658C94"/>
          </w:placeholder>
          <w:temporary/>
          <w:showingPlcHdr/>
          <w15:appearance w15:val="hidden"/>
        </w:sdtPr>
        <w:sdtEndPr/>
        <w:sdtContent>
          <w:r w:rsidR="00D92AFF" w:rsidRPr="00811690">
            <w:rPr>
              <w:rFonts w:ascii="Calibri" w:hAnsi="Calibri" w:cs="Calibri"/>
            </w:rPr>
            <w:t>Sincerely,</w:t>
          </w:r>
        </w:sdtContent>
      </w:sdt>
    </w:p>
    <w:p w14:paraId="2D584BE6" w14:textId="2AAA3A7E" w:rsidR="00E349CC" w:rsidRPr="00811690" w:rsidRDefault="00F4214E" w:rsidP="00811690">
      <w:pPr>
        <w:pStyle w:val="Signature"/>
        <w:rPr>
          <w:rFonts w:ascii="Calibri" w:hAnsi="Calibri" w:cs="Calibri"/>
          <w:b w:val="0"/>
          <w:bCs/>
        </w:rPr>
      </w:pPr>
      <w:sdt>
        <w:sdtPr>
          <w:rPr>
            <w:rFonts w:ascii="Calibri" w:hAnsi="Calibri" w:cs="Calibri"/>
            <w:b w:val="0"/>
            <w:bCs/>
          </w:rPr>
          <w:alias w:val="Enter your name:"/>
          <w:tag w:val="Enter your name:"/>
          <w:id w:val="1090191026"/>
          <w:placeholder>
            <w:docPart w:val="C98965D31CFB437990E29EC855084E4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240ACA" w:rsidRPr="00811690">
            <w:rPr>
              <w:rFonts w:ascii="Calibri" w:hAnsi="Calibri" w:cs="Calibri"/>
              <w:b w:val="0"/>
              <w:bCs/>
            </w:rPr>
            <w:t>Pravdeep Deol</w:t>
          </w:r>
        </w:sdtContent>
      </w:sdt>
    </w:p>
    <w:sectPr w:rsidR="00E349CC" w:rsidRPr="00811690" w:rsidSect="00811690">
      <w:headerReference w:type="default" r:id="rId10"/>
      <w:footerReference w:type="default" r:id="rId11"/>
      <w:pgSz w:w="12240" w:h="15840" w:code="1"/>
      <w:pgMar w:top="1440" w:right="1440" w:bottom="1440" w:left="1440" w:header="56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980B8" w14:textId="77777777" w:rsidR="00F4214E" w:rsidRDefault="00F4214E">
      <w:pPr>
        <w:spacing w:after="0" w:line="240" w:lineRule="auto"/>
      </w:pPr>
      <w:r>
        <w:separator/>
      </w:r>
    </w:p>
  </w:endnote>
  <w:endnote w:type="continuationSeparator" w:id="0">
    <w:p w14:paraId="195079BA" w14:textId="77777777" w:rsidR="00F4214E" w:rsidRDefault="00F42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5797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5584A" w14:textId="77777777" w:rsidR="00A0603C" w:rsidRDefault="00D92A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2F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DE3C47" w14:textId="77777777" w:rsidR="00F4214E" w:rsidRDefault="00F4214E">
      <w:pPr>
        <w:spacing w:after="0" w:line="240" w:lineRule="auto"/>
      </w:pPr>
      <w:r>
        <w:separator/>
      </w:r>
    </w:p>
  </w:footnote>
  <w:footnote w:type="continuationSeparator" w:id="0">
    <w:p w14:paraId="57B90756" w14:textId="77777777" w:rsidR="00F4214E" w:rsidRDefault="00F42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FF704" w14:textId="77777777" w:rsidR="00BF0849" w:rsidRDefault="00D92AFF" w:rsidP="00BF0849">
    <w:pPr>
      <w:pStyle w:val="Heading1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16E5B654" wp14:editId="059084B1">
              <wp:simplePos x="0" y="0"/>
              <wp:positionH relativeFrom="page">
                <wp:posOffset>342900</wp:posOffset>
              </wp:positionH>
              <wp:positionV relativeFrom="page">
                <wp:posOffset>658495</wp:posOffset>
              </wp:positionV>
              <wp:extent cx="7086600" cy="1316736"/>
              <wp:effectExtent l="0" t="0" r="0" b="0"/>
              <wp:wrapNone/>
              <wp:docPr id="9" name="Rectangle 9" descr="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7086600" cy="1316736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4">
                              <a:lumMod val="20000"/>
                              <a:lumOff val="80000"/>
                              <a:gamma/>
                              <a:tint val="0"/>
                              <a:invGamma/>
                            </a:schemeClr>
                          </a:gs>
                          <a:gs pos="100000">
                            <a:schemeClr val="accent4">
                              <a:lumMod val="20000"/>
                              <a:lumOff val="80000"/>
                              <a:alpha val="64000"/>
                            </a:scheme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1C446" id="Rectangle 9" o:spid="_x0000_s1026" alt="Rectangle" style="position:absolute;margin-left:27pt;margin-top:51.85pt;width:558pt;height:103.7pt;flip:x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" fillcolor="#e5dfec [663]" stroked="f">
              <v:fill color2="#e5dfec [663]" o:opacity2="41943f" rotate="t" angle="90" focus="100%" type="gradient"/>
              <w10:wrap anchorx="page" anchory="page"/>
            </v:rect>
          </w:pict>
        </mc:Fallback>
      </mc:AlternateContent>
    </w:r>
    <w:sdt>
      <w:sdtPr>
        <w:alias w:val="Your name:"/>
        <w:tag w:val="Your name:"/>
        <w:id w:val="-426737281"/>
        <w:placeholder>
          <w:docPart w:val="03CB387E58C04FD9B88F5CD2C18D89B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r w:rsidR="00240ACA">
          <w:t>Pravdeep Deol</w:t>
        </w:r>
      </w:sdtContent>
    </w:sdt>
  </w:p>
  <w:sdt>
    <w:sdtPr>
      <w:alias w:val="Enter street address:"/>
      <w:tag w:val=""/>
      <w:id w:val="2051808460"/>
      <w:placeholder>
        <w:docPart w:val="298565727FC04D07A4468D4DF83F7DF8"/>
      </w:placeholder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EndPr/>
    <w:sdtContent>
      <w:p w14:paraId="4C243B41" w14:textId="77777777" w:rsidR="008F5A37" w:rsidRDefault="00240ACA" w:rsidP="008F5A37">
        <w:pPr>
          <w:pStyle w:val="Header"/>
        </w:pPr>
        <w:r>
          <w:t>52 Studebaker Trail</w:t>
        </w:r>
      </w:p>
    </w:sdtContent>
  </w:sdt>
  <w:p w14:paraId="25020E8C" w14:textId="77777777" w:rsidR="00BF0849" w:rsidRDefault="00F4214E" w:rsidP="00BF0849">
    <w:pPr>
      <w:pStyle w:val="Header"/>
    </w:pPr>
    <w:sdt>
      <w:sdtPr>
        <w:alias w:val="Enter City, ST ZIP Code:"/>
        <w:tag w:val="Enter City, ST ZIP Code:"/>
        <w:id w:val="-1615049903"/>
        <w:placeholder>
          <w:docPart w:val="2CC7471A24704D778BB73DBFD4462F2E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EndPr/>
      <w:sdtContent>
        <w:r w:rsidR="006D6E70">
          <w:t>Brampton, ON, L7A3A5</w:t>
        </w:r>
      </w:sdtContent>
    </w:sdt>
  </w:p>
  <w:sdt>
    <w:sdtPr>
      <w:alias w:val="Enter telephone:"/>
      <w:tag w:val="Enter telephone:"/>
      <w:id w:val="-1276404969"/>
      <w:placeholder>
        <w:docPart w:val="2FD0DAE10B204485AE92E941AA05E11A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/>
    </w:sdtPr>
    <w:sdtEndPr/>
    <w:sdtContent>
      <w:p w14:paraId="5AF4D3D8" w14:textId="77777777" w:rsidR="00BF0849" w:rsidRDefault="006D6E70" w:rsidP="00BF0849">
        <w:pPr>
          <w:pStyle w:val="Header"/>
        </w:pPr>
        <w:r>
          <w:t>(613)-406-9723</w:t>
        </w:r>
      </w:p>
    </w:sdtContent>
  </w:sdt>
  <w:sdt>
    <w:sdtPr>
      <w:alias w:val="Enter email:"/>
      <w:tag w:val="Enter email:"/>
      <w:id w:val="1466631221"/>
      <w:placeholder>
        <w:docPart w:val="FB35B3A762AD457D9964F2D7D4658C94"/>
      </w:placeholder>
      <w:temporary/>
      <w:dataBinding w:prefixMappings="xmlns:ns0='http://schemas.microsoft.com/office/2006/coverPageProps' " w:xpath="/ns0:CoverPageProperties[1]/ns0:CompanyEmail[1]" w:storeItemID="{55AF091B-3C7A-41E3-B477-F2FDAA23CFDA}"/>
      <w15:appearance w15:val="hidden"/>
      <w:text w:multiLine="1"/>
    </w:sdtPr>
    <w:sdtEndPr/>
    <w:sdtContent>
      <w:p w14:paraId="7D6FEE24" w14:textId="77777777" w:rsidR="00BF0849" w:rsidRDefault="006D6E70" w:rsidP="00BF0849">
        <w:pPr>
          <w:pStyle w:val="Header"/>
        </w:pPr>
        <w:r>
          <w:t>Pravdeep375@gmail.com</w:t>
        </w:r>
      </w:p>
    </w:sdtContent>
  </w:sdt>
  <w:p w14:paraId="4A0FD1C4" w14:textId="77777777" w:rsidR="00A0603C" w:rsidRDefault="00F4214E" w:rsidP="00BF0849">
    <w:pPr>
      <w:pStyle w:val="Header"/>
    </w:pPr>
    <w:sdt>
      <w:sdtPr>
        <w:alias w:val="Enter website:"/>
        <w:tag w:val="Enter website:"/>
        <w:id w:val="-1146589114"/>
        <w:placeholder>
          <w:docPart w:val="1CF079BD53884DEFB9A9EEAB2A831B8B"/>
        </w:placeholder>
        <w:dataBinding w:prefixMappings="xmlns:ns0='http://schemas.microsoft.com/office/2006/coverPageProps' " w:xpath="/ns0:CoverPageProperties[1]/ns0:CompanyAddress[1]" w:storeItemID="{55AF091B-3C7A-41E3-B477-F2FDAA23CFDA}"/>
        <w15:appearance w15:val="hidden"/>
        <w:text/>
      </w:sdtPr>
      <w:sdtEndPr/>
      <w:sdtContent>
        <w:r w:rsidR="006D6E70">
          <w:t>Pravdeep375.github.io/workportfolio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14036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E4F9D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46D7F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621A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807D5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CD246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B42E0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AADD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CC2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4E8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511BF2"/>
    <w:multiLevelType w:val="hybridMultilevel"/>
    <w:tmpl w:val="71F8A782"/>
    <w:lvl w:ilvl="0" w:tplc="D21C2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A776E"/>
    <w:multiLevelType w:val="hybridMultilevel"/>
    <w:tmpl w:val="2D7AF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A5E8D"/>
    <w:multiLevelType w:val="hybridMultilevel"/>
    <w:tmpl w:val="1FEE6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C2F27"/>
    <w:multiLevelType w:val="hybridMultilevel"/>
    <w:tmpl w:val="4EC4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363F4"/>
    <w:multiLevelType w:val="hybridMultilevel"/>
    <w:tmpl w:val="0FD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9"/>
  </w:num>
  <w:num w:numId="8">
    <w:abstractNumId w:val="8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ACA"/>
    <w:rsid w:val="000D35B1"/>
    <w:rsid w:val="000E1B2E"/>
    <w:rsid w:val="001335EB"/>
    <w:rsid w:val="0017279C"/>
    <w:rsid w:val="001E64C9"/>
    <w:rsid w:val="00202D1F"/>
    <w:rsid w:val="002156A4"/>
    <w:rsid w:val="00240ACA"/>
    <w:rsid w:val="002A3209"/>
    <w:rsid w:val="002A6497"/>
    <w:rsid w:val="002F7349"/>
    <w:rsid w:val="00316F34"/>
    <w:rsid w:val="004646D0"/>
    <w:rsid w:val="00492DD9"/>
    <w:rsid w:val="004F62FD"/>
    <w:rsid w:val="005E64C7"/>
    <w:rsid w:val="005F0A91"/>
    <w:rsid w:val="00662BF7"/>
    <w:rsid w:val="006B420F"/>
    <w:rsid w:val="006D6E70"/>
    <w:rsid w:val="0076570A"/>
    <w:rsid w:val="00792D3E"/>
    <w:rsid w:val="007F6FE8"/>
    <w:rsid w:val="00811690"/>
    <w:rsid w:val="008141CC"/>
    <w:rsid w:val="00885A3F"/>
    <w:rsid w:val="008A0AD8"/>
    <w:rsid w:val="008F5A37"/>
    <w:rsid w:val="00930F71"/>
    <w:rsid w:val="009B38A7"/>
    <w:rsid w:val="009F568F"/>
    <w:rsid w:val="00A0603C"/>
    <w:rsid w:val="00A62365"/>
    <w:rsid w:val="00AC3A0F"/>
    <w:rsid w:val="00B73EEE"/>
    <w:rsid w:val="00B74B16"/>
    <w:rsid w:val="00BA3D35"/>
    <w:rsid w:val="00BB30A5"/>
    <w:rsid w:val="00BF0849"/>
    <w:rsid w:val="00C905F5"/>
    <w:rsid w:val="00CD0E84"/>
    <w:rsid w:val="00CD2FEC"/>
    <w:rsid w:val="00D445B7"/>
    <w:rsid w:val="00D807F2"/>
    <w:rsid w:val="00D92AFF"/>
    <w:rsid w:val="00DA66AF"/>
    <w:rsid w:val="00DB0B0B"/>
    <w:rsid w:val="00DB47A1"/>
    <w:rsid w:val="00E1502D"/>
    <w:rsid w:val="00E349CC"/>
    <w:rsid w:val="00E35D10"/>
    <w:rsid w:val="00EC7E91"/>
    <w:rsid w:val="00F063DA"/>
    <w:rsid w:val="00F4214E"/>
    <w:rsid w:val="00F931A7"/>
    <w:rsid w:val="00F97454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29D63"/>
  <w15:docId w15:val="{B0649F95-22F0-4EBD-B73B-3F825A0D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6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0A5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80" w:line="240" w:lineRule="auto"/>
      <w:outlineLvl w:val="0"/>
    </w:pPr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4646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4646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4646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4646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4646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4646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4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B47A1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Cs w:val="16"/>
    </w:rPr>
  </w:style>
  <w:style w:type="paragraph" w:customStyle="1" w:styleId="Address">
    <w:name w:val="Address"/>
    <w:link w:val="AddressChar"/>
    <w:uiPriority w:val="2"/>
    <w:qFormat/>
    <w:pPr>
      <w:spacing w:after="40"/>
    </w:pPr>
  </w:style>
  <w:style w:type="paragraph" w:styleId="Closing">
    <w:name w:val="Closing"/>
    <w:basedOn w:val="Normal"/>
    <w:link w:val="ClosingChar"/>
    <w:uiPriority w:val="9"/>
    <w:qFormat/>
    <w:pPr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ddressChar">
    <w:name w:val="Address Char"/>
    <w:basedOn w:val="DefaultParagraphFont"/>
    <w:link w:val="Address"/>
    <w:uiPriority w:val="2"/>
  </w:style>
  <w:style w:type="character" w:customStyle="1" w:styleId="ClosingChar">
    <w:name w:val="Closing Char"/>
    <w:basedOn w:val="DefaultParagraphFont"/>
    <w:link w:val="Closing"/>
    <w:uiPriority w:val="9"/>
    <w:rPr>
      <w:rFonts w:eastAsiaTheme="minorHAnsi"/>
      <w:szCs w:val="22"/>
    </w:rPr>
  </w:style>
  <w:style w:type="paragraph" w:styleId="Signature">
    <w:name w:val="Signature"/>
    <w:basedOn w:val="Normal"/>
    <w:next w:val="Normal"/>
    <w:link w:val="SignatureChar"/>
    <w:uiPriority w:val="10"/>
    <w:unhideWhenUsed/>
    <w:qFormat/>
    <w:pPr>
      <w:spacing w:before="600" w:after="360"/>
      <w:contextualSpacing/>
    </w:pPr>
    <w:rPr>
      <w:rFonts w:eastAsiaTheme="minorHAnsi"/>
      <w:b/>
    </w:rPr>
  </w:style>
  <w:style w:type="character" w:customStyle="1" w:styleId="SignatureChar">
    <w:name w:val="Signature Char"/>
    <w:basedOn w:val="DefaultParagraphFont"/>
    <w:link w:val="Signature"/>
    <w:uiPriority w:val="10"/>
    <w:rPr>
      <w:rFonts w:eastAsiaTheme="minorHAnsi"/>
      <w:b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color w:val="5F497A" w:themeColor="accent4" w:themeShade="BF"/>
      <w:sz w:val="24"/>
      <w:szCs w:val="32"/>
    </w:r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Date">
    <w:name w:val="Date"/>
    <w:basedOn w:val="Normal"/>
    <w:next w:val="Address"/>
    <w:link w:val="DateChar"/>
    <w:uiPriority w:val="3"/>
    <w:unhideWhenUsed/>
    <w:qFormat/>
    <w:pPr>
      <w:spacing w:after="400"/>
      <w:contextualSpacing/>
    </w:pPr>
  </w:style>
  <w:style w:type="character" w:customStyle="1" w:styleId="DateChar">
    <w:name w:val="Date Char"/>
    <w:basedOn w:val="DefaultParagraphFont"/>
    <w:link w:val="Date"/>
    <w:uiPriority w:val="3"/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semiHidden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semiHidden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paragraph" w:styleId="Subtitle">
    <w:name w:val="Subtitle"/>
    <w:basedOn w:val="Normal"/>
    <w:link w:val="SubtitleCh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styleId="ListBullet">
    <w:name w:val="List Bullet"/>
    <w:basedOn w:val="Normal"/>
    <w:uiPriority w:val="6"/>
    <w:qFormat/>
    <w:pPr>
      <w:numPr>
        <w:numId w:val="7"/>
      </w:numPr>
    </w:pPr>
  </w:style>
  <w:style w:type="paragraph" w:styleId="ListNumber">
    <w:name w:val="List Number"/>
    <w:basedOn w:val="Normal"/>
    <w:uiPriority w:val="7"/>
    <w:qFormat/>
    <w:pPr>
      <w:numPr>
        <w:numId w:val="8"/>
      </w:numPr>
      <w:contextualSpacing/>
    </w:p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240"/>
    </w:pPr>
  </w:style>
  <w:style w:type="character" w:customStyle="1" w:styleId="SalutationChar">
    <w:name w:val="Salutation Char"/>
    <w:basedOn w:val="DefaultParagraphFont"/>
    <w:link w:val="Salutation"/>
    <w:uiPriority w:val="4"/>
  </w:style>
  <w:style w:type="paragraph" w:styleId="Bibliography">
    <w:name w:val="Bibliography"/>
    <w:basedOn w:val="Normal"/>
    <w:next w:val="Normal"/>
    <w:uiPriority w:val="37"/>
    <w:semiHidden/>
    <w:unhideWhenUsed/>
    <w:rsid w:val="004646D0"/>
  </w:style>
  <w:style w:type="paragraph" w:styleId="BlockText">
    <w:name w:val="Block Text"/>
    <w:basedOn w:val="Normal"/>
    <w:uiPriority w:val="99"/>
    <w:semiHidden/>
    <w:unhideWhenUsed/>
    <w:rsid w:val="00DB47A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4646D0"/>
  </w:style>
  <w:style w:type="character" w:customStyle="1" w:styleId="BodyTextChar">
    <w:name w:val="Body Text Char"/>
    <w:basedOn w:val="DefaultParagraphFont"/>
    <w:link w:val="BodyText"/>
    <w:semiHidden/>
    <w:rsid w:val="004646D0"/>
  </w:style>
  <w:style w:type="paragraph" w:styleId="BodyText2">
    <w:name w:val="Body Text 2"/>
    <w:basedOn w:val="Normal"/>
    <w:link w:val="BodyText2Char"/>
    <w:uiPriority w:val="99"/>
    <w:semiHidden/>
    <w:unhideWhenUsed/>
    <w:rsid w:val="004646D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646D0"/>
  </w:style>
  <w:style w:type="paragraph" w:styleId="BodyText3">
    <w:name w:val="Body Text 3"/>
    <w:basedOn w:val="Normal"/>
    <w:link w:val="BodyText3Char"/>
    <w:uiPriority w:val="99"/>
    <w:semiHidden/>
    <w:unhideWhenUsed/>
    <w:rsid w:val="004646D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646D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646D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646D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646D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646D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646D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646D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646D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646D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646D0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646D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rsid w:val="004646D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46D0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646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6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6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6D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4646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46D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646D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646D0"/>
  </w:style>
  <w:style w:type="character" w:styleId="Emphasis">
    <w:name w:val="Emphasis"/>
    <w:basedOn w:val="DefaultParagraphFont"/>
    <w:uiPriority w:val="20"/>
    <w:semiHidden/>
    <w:unhideWhenUsed/>
    <w:rsid w:val="004646D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6D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646D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646D0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4646D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46D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46D0"/>
    <w:rPr>
      <w:szCs w:val="20"/>
    </w:rPr>
  </w:style>
  <w:style w:type="table" w:styleId="GridTable1Light">
    <w:name w:val="Grid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4646D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4646D0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4646D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4646D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4646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4646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4646D0"/>
  </w:style>
  <w:style w:type="paragraph" w:styleId="HTMLAddress">
    <w:name w:val="HTML Address"/>
    <w:basedOn w:val="Normal"/>
    <w:link w:val="HTMLAddressChar"/>
    <w:uiPriority w:val="99"/>
    <w:semiHidden/>
    <w:unhideWhenUsed/>
    <w:rsid w:val="004646D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646D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646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646D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6D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646D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46D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646D0"/>
    <w:rPr>
      <w:i/>
      <w:iCs/>
    </w:rPr>
  </w:style>
  <w:style w:type="character" w:styleId="Hyperlink">
    <w:name w:val="Hyperlink"/>
    <w:basedOn w:val="DefaultParagraphFont"/>
    <w:uiPriority w:val="99"/>
    <w:unhideWhenUsed/>
    <w:rsid w:val="004646D0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646D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646D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DB47A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DB47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B47A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rsid w:val="00DB47A1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646D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646D0"/>
  </w:style>
  <w:style w:type="paragraph" w:styleId="List">
    <w:name w:val="List"/>
    <w:basedOn w:val="Normal"/>
    <w:uiPriority w:val="99"/>
    <w:semiHidden/>
    <w:unhideWhenUsed/>
    <w:rsid w:val="004646D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4646D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4646D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4646D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4646D0"/>
    <w:pPr>
      <w:ind w:left="1415" w:hanging="283"/>
      <w:contextualSpacing/>
    </w:pPr>
  </w:style>
  <w:style w:type="paragraph" w:styleId="ListBullet2">
    <w:name w:val="List Bullet 2"/>
    <w:basedOn w:val="Normal"/>
    <w:semiHidden/>
    <w:unhideWhenUsed/>
    <w:rsid w:val="004646D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646D0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646D0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646D0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646D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646D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646D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646D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646D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4646D0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646D0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646D0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646D0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4646D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646D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646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646D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646D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646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646D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646D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4646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646D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646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646D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646D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4646D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646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646D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4646D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646D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4646D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646D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646D0"/>
  </w:style>
  <w:style w:type="character" w:styleId="PageNumber">
    <w:name w:val="page number"/>
    <w:basedOn w:val="DefaultParagraphFont"/>
    <w:uiPriority w:val="99"/>
    <w:semiHidden/>
    <w:unhideWhenUsed/>
    <w:rsid w:val="004646D0"/>
  </w:style>
  <w:style w:type="table" w:styleId="PlainTable1">
    <w:name w:val="Plain Table 1"/>
    <w:basedOn w:val="TableNormal"/>
    <w:uiPriority w:val="41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646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646D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4646D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646D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4646D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646D0"/>
    <w:rPr>
      <w:i/>
      <w:iCs/>
      <w:color w:val="404040" w:themeColor="text1" w:themeTint="BF"/>
    </w:rPr>
  </w:style>
  <w:style w:type="character" w:styleId="SmartHyperlink">
    <w:name w:val="Smart Hyperlink"/>
    <w:basedOn w:val="DefaultParagraphFont"/>
    <w:uiPriority w:val="99"/>
    <w:semiHidden/>
    <w:unhideWhenUsed/>
    <w:rsid w:val="004646D0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rsid w:val="004646D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rsid w:val="004646D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4646D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646D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646D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646D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646D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646D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646D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646D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646D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646D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646D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646D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646D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646D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646D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646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646D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646D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646D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646D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646D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646D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646D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646D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646D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646D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4646D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64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646D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4646D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646D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646D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646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646D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646D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646D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646D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646D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646D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646D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6D0"/>
    <w:pPr>
      <w:spacing w:before="240" w:after="0" w:line="276" w:lineRule="auto"/>
      <w:outlineLvl w:val="9"/>
    </w:pPr>
    <w:rPr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B47A1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Pravdeep375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over%20letter%20for%20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371214A69C43429B5126514C004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103AE-2013-48C3-B7B2-4BE7D82E2449}"/>
      </w:docPartPr>
      <w:docPartBody>
        <w:p w:rsidR="00803F88" w:rsidRDefault="00254B9E">
          <w:pPr>
            <w:pStyle w:val="D7371214A69C43429B5126514C00488F"/>
          </w:pPr>
          <w:r>
            <w:t>Dear</w:t>
          </w:r>
        </w:p>
      </w:docPartBody>
    </w:docPart>
    <w:docPart>
      <w:docPartPr>
        <w:name w:val="E0437BBC165D4766A8224BF9C5F25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A3461-5FD6-4C3C-8325-567482B769E2}"/>
      </w:docPartPr>
      <w:docPartBody>
        <w:p w:rsidR="00803F88" w:rsidRDefault="00254B9E">
          <w:pPr>
            <w:pStyle w:val="E0437BBC165D4766A8224BF9C5F25A99"/>
          </w:pPr>
          <w:r>
            <w:t>Recipient Name</w:t>
          </w:r>
        </w:p>
      </w:docPartBody>
    </w:docPart>
    <w:docPart>
      <w:docPartPr>
        <w:name w:val="03CB387E58C04FD9B88F5CD2C18D8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C804C-8FF2-4442-BABF-CA467A3EE24A}"/>
      </w:docPartPr>
      <w:docPartBody>
        <w:p w:rsidR="00803F88" w:rsidRDefault="00254B9E">
          <w:pPr>
            <w:pStyle w:val="03CB387E58C04FD9B88F5CD2C18D89BC"/>
          </w:pPr>
          <w:r>
            <w:t>but you can leave a voice message at any time, and I will return your call.</w:t>
          </w:r>
        </w:p>
      </w:docPartBody>
    </w:docPart>
    <w:docPart>
      <w:docPartPr>
        <w:name w:val="2CC7471A24704D778BB73DBFD4462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3472-E4E7-4F75-A3F3-1F3DEBBA1925}"/>
      </w:docPartPr>
      <w:docPartBody>
        <w:p w:rsidR="00803F88" w:rsidRDefault="00254B9E">
          <w:pPr>
            <w:pStyle w:val="2CC7471A24704D778BB73DBFD4462F2E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2FD0DAE10B204485AE92E941AA05E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C46A-4EB6-4A2C-9AC6-06C99D73D262}"/>
      </w:docPartPr>
      <w:docPartBody>
        <w:p w:rsidR="00803F88" w:rsidRDefault="00254B9E">
          <w:pPr>
            <w:pStyle w:val="2FD0DAE10B204485AE92E941AA05E11A"/>
          </w:pPr>
          <w:r w:rsidRPr="00CD2FEC">
            <w:t>Enter Street address, Email address, and Website in the header</w:t>
          </w:r>
          <w:r>
            <w:t>.</w:t>
          </w:r>
        </w:p>
      </w:docPartBody>
    </w:docPart>
    <w:docPart>
      <w:docPartPr>
        <w:name w:val="1CF079BD53884DEFB9A9EEAB2A831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D60C6-B998-4AE8-981B-93872877EFE3}"/>
      </w:docPartPr>
      <w:docPartBody>
        <w:p w:rsidR="00803F88" w:rsidRDefault="00254B9E">
          <w:pPr>
            <w:pStyle w:val="1CF079BD53884DEFB9A9EEAB2A831B8B"/>
          </w:pPr>
          <w:bookmarkStart w:id="0" w:name="_Hlk507080989"/>
          <w:r>
            <w:t>Your name and phone number will automatically update from where you entered them in the letter itself, then remember to delete this paragraph!</w:t>
          </w:r>
          <w:bookmarkEnd w:id="0"/>
        </w:p>
      </w:docPartBody>
    </w:docPart>
    <w:docPart>
      <w:docPartPr>
        <w:name w:val="FB35B3A762AD457D9964F2D7D4658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37307-8C82-4E8E-A1DB-6566709358D7}"/>
      </w:docPartPr>
      <w:docPartBody>
        <w:p w:rsidR="00803F88" w:rsidRDefault="00254B9E">
          <w:pPr>
            <w:pStyle w:val="FB35B3A762AD457D9964F2D7D4658C94"/>
          </w:pPr>
          <w:r>
            <w:t>Sincerely,</w:t>
          </w:r>
        </w:p>
      </w:docPartBody>
    </w:docPart>
    <w:docPart>
      <w:docPartPr>
        <w:name w:val="C98965D31CFB437990E29EC855084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282C0-04AD-4B9C-9B8D-9CCAB29ED906}"/>
      </w:docPartPr>
      <w:docPartBody>
        <w:p w:rsidR="00803F88" w:rsidRDefault="00254B9E">
          <w:pPr>
            <w:pStyle w:val="C98965D31CFB437990E29EC855084E45"/>
          </w:pPr>
          <w:r>
            <w:t>Your Name</w:t>
          </w:r>
        </w:p>
      </w:docPartBody>
    </w:docPart>
    <w:docPart>
      <w:docPartPr>
        <w:name w:val="298565727FC04D07A4468D4DF83F7D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7602E-40A5-4E1A-B1AC-6441FEDFB90C}"/>
      </w:docPartPr>
      <w:docPartBody>
        <w:p w:rsidR="00803F88" w:rsidRDefault="00254B9E">
          <w:pPr>
            <w:pStyle w:val="298565727FC04D07A4468D4DF83F7DF8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88"/>
    <w:rsid w:val="000E2233"/>
    <w:rsid w:val="00254B9E"/>
    <w:rsid w:val="005A1340"/>
    <w:rsid w:val="00803F88"/>
    <w:rsid w:val="00F1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318DF2522447C87D545E2B1FE8076">
    <w:name w:val="799318DF2522447C87D545E2B1FE8076"/>
  </w:style>
  <w:style w:type="paragraph" w:customStyle="1" w:styleId="E55A5259530F458192548C4BE0487EB5">
    <w:name w:val="E55A5259530F458192548C4BE0487EB5"/>
  </w:style>
  <w:style w:type="paragraph" w:customStyle="1" w:styleId="6D1C541B5445414A99118BFCE0B2532B">
    <w:name w:val="6D1C541B5445414A99118BFCE0B2532B"/>
  </w:style>
  <w:style w:type="paragraph" w:customStyle="1" w:styleId="3A2BF22CF629471398811E353D77B8DF">
    <w:name w:val="3A2BF22CF629471398811E353D77B8DF"/>
  </w:style>
  <w:style w:type="paragraph" w:customStyle="1" w:styleId="4CF2E94CBA5D427BBFB5FC1AAD0DDAC4">
    <w:name w:val="4CF2E94CBA5D427BBFB5FC1AAD0DDAC4"/>
  </w:style>
  <w:style w:type="paragraph" w:customStyle="1" w:styleId="8A60D7A467724DAC9564E5FFF8214BFF">
    <w:name w:val="8A60D7A467724DAC9564E5FFF8214BFF"/>
  </w:style>
  <w:style w:type="paragraph" w:customStyle="1" w:styleId="D7371214A69C43429B5126514C00488F">
    <w:name w:val="D7371214A69C43429B5126514C00488F"/>
  </w:style>
  <w:style w:type="paragraph" w:customStyle="1" w:styleId="E0437BBC165D4766A8224BF9C5F25A99">
    <w:name w:val="E0437BBC165D4766A8224BF9C5F25A99"/>
  </w:style>
  <w:style w:type="paragraph" w:customStyle="1" w:styleId="73BBE1BD86C64244A2FB9BF82A53C9D3">
    <w:name w:val="73BBE1BD86C64244A2FB9BF82A53C9D3"/>
  </w:style>
  <w:style w:type="character" w:styleId="Strong">
    <w:name w:val="Strong"/>
    <w:basedOn w:val="DefaultParagraphFont"/>
    <w:uiPriority w:val="5"/>
    <w:qFormat/>
    <w:rPr>
      <w:b/>
      <w:bCs/>
    </w:rPr>
  </w:style>
  <w:style w:type="paragraph" w:customStyle="1" w:styleId="D776E851EC1D43568CF72E991E92C2E9">
    <w:name w:val="D776E851EC1D43568CF72E991E92C2E9"/>
  </w:style>
  <w:style w:type="paragraph" w:customStyle="1" w:styleId="9BE324896782475A98D1BC3EF7329E43">
    <w:name w:val="9BE324896782475A98D1BC3EF7329E43"/>
  </w:style>
  <w:style w:type="paragraph" w:customStyle="1" w:styleId="403FE53669CF416C8955C210FA354FEC">
    <w:name w:val="403FE53669CF416C8955C210FA354FEC"/>
  </w:style>
  <w:style w:type="paragraph" w:customStyle="1" w:styleId="EE495E3EDF6C48A99BAE09C10FF6A068">
    <w:name w:val="EE495E3EDF6C48A99BAE09C10FF6A068"/>
  </w:style>
  <w:style w:type="paragraph" w:customStyle="1" w:styleId="351DFFB7B777491BB8A34D4BE136FE72">
    <w:name w:val="351DFFB7B777491BB8A34D4BE136FE72"/>
  </w:style>
  <w:style w:type="paragraph" w:customStyle="1" w:styleId="131948D8EDAC472B825296489EA33132">
    <w:name w:val="131948D8EDAC472B825296489EA33132"/>
  </w:style>
  <w:style w:type="paragraph" w:customStyle="1" w:styleId="7B8E148D07B64590AF09ECBF8B5AA985">
    <w:name w:val="7B8E148D07B64590AF09ECBF8B5AA985"/>
  </w:style>
  <w:style w:type="paragraph" w:customStyle="1" w:styleId="6105540DEA2E448DA4B9742FA2C1C003">
    <w:name w:val="6105540DEA2E448DA4B9742FA2C1C003"/>
  </w:style>
  <w:style w:type="paragraph" w:customStyle="1" w:styleId="EC155B10D58B45FCBD0768E45AAB6A4B">
    <w:name w:val="EC155B10D58B45FCBD0768E45AAB6A4B"/>
  </w:style>
  <w:style w:type="paragraph" w:customStyle="1" w:styleId="D7751D44E1454B18836DFF52F517D333">
    <w:name w:val="D7751D44E1454B18836DFF52F517D333"/>
  </w:style>
  <w:style w:type="paragraph" w:customStyle="1" w:styleId="58699B18CD4F40E49A4402CD39E2A86D">
    <w:name w:val="58699B18CD4F40E49A4402CD39E2A86D"/>
  </w:style>
  <w:style w:type="paragraph" w:customStyle="1" w:styleId="1578C6F0C46C42DCB37A5F6959C935E4">
    <w:name w:val="1578C6F0C46C42DCB37A5F6959C935E4"/>
  </w:style>
  <w:style w:type="paragraph" w:customStyle="1" w:styleId="3760569891EF439392F46C350FBC1121">
    <w:name w:val="3760569891EF439392F46C350FBC1121"/>
  </w:style>
  <w:style w:type="paragraph" w:customStyle="1" w:styleId="87417D9A018D4E2AB4773A29A3388FDD">
    <w:name w:val="87417D9A018D4E2AB4773A29A3388FDD"/>
  </w:style>
  <w:style w:type="paragraph" w:customStyle="1" w:styleId="FF6187EA39FD415E9B22024AA8437E01">
    <w:name w:val="FF6187EA39FD415E9B22024AA8437E01"/>
  </w:style>
  <w:style w:type="paragraph" w:customStyle="1" w:styleId="9E810844115B49E2836447BE77AFBF82">
    <w:name w:val="9E810844115B49E2836447BE77AFBF82"/>
  </w:style>
  <w:style w:type="paragraph" w:customStyle="1" w:styleId="DF1457F32103488A988C99161AD7FC72">
    <w:name w:val="DF1457F32103488A988C99161AD7FC72"/>
  </w:style>
  <w:style w:type="paragraph" w:customStyle="1" w:styleId="13C12208BFF7455AB5B141A5AA6E7345">
    <w:name w:val="13C12208BFF7455AB5B141A5AA6E7345"/>
  </w:style>
  <w:style w:type="paragraph" w:customStyle="1" w:styleId="03CB387E58C04FD9B88F5CD2C18D89BC">
    <w:name w:val="03CB387E58C04FD9B88F5CD2C18D89BC"/>
  </w:style>
  <w:style w:type="paragraph" w:customStyle="1" w:styleId="2CC7471A24704D778BB73DBFD4462F2E">
    <w:name w:val="2CC7471A24704D778BB73DBFD4462F2E"/>
  </w:style>
  <w:style w:type="paragraph" w:customStyle="1" w:styleId="2FD0DAE10B204485AE92E941AA05E11A">
    <w:name w:val="2FD0DAE10B204485AE92E941AA05E11A"/>
  </w:style>
  <w:style w:type="paragraph" w:customStyle="1" w:styleId="1CF079BD53884DEFB9A9EEAB2A831B8B">
    <w:name w:val="1CF079BD53884DEFB9A9EEAB2A831B8B"/>
  </w:style>
  <w:style w:type="paragraph" w:customStyle="1" w:styleId="FB35B3A762AD457D9964F2D7D4658C94">
    <w:name w:val="FB35B3A762AD457D9964F2D7D4658C94"/>
  </w:style>
  <w:style w:type="paragraph" w:customStyle="1" w:styleId="C98965D31CFB437990E29EC855084E45">
    <w:name w:val="C98965D31CFB437990E29EC855084E45"/>
  </w:style>
  <w:style w:type="paragraph" w:customStyle="1" w:styleId="298565727FC04D07A4468D4DF83F7DF8">
    <w:name w:val="298565727FC04D07A4468D4DF83F7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Pravdeep375.github.io/workportfolio</CompanyAddress>
  <CompanyPhone>(613)-406-9723</CompanyPhone>
  <CompanyFax>Hiring Manager</CompanyFax>
  <CompanyEmail>Pravdeep375@gmail.com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CB92C-026C-4B20-8E34-2B0AA3D0E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entry-level resume</Template>
  <TotalTime>19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>Pravdeep Deol</cp:keywords>
  <dc:description>Brampton, ON, L7A3A5</dc:description>
  <cp:lastModifiedBy>Pravdeep Deol</cp:lastModifiedBy>
  <cp:revision>4</cp:revision>
  <dcterms:created xsi:type="dcterms:W3CDTF">2020-01-18T16:13:00Z</dcterms:created>
  <dcterms:modified xsi:type="dcterms:W3CDTF">2020-01-18T16:30:00Z</dcterms:modified>
  <cp:category>52 Studebaker Trail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